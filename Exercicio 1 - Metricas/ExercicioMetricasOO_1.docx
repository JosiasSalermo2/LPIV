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44C" w:rsidRDefault="00F12909">
      <w:pPr>
        <w:pStyle w:val="Standard"/>
        <w:autoSpaceDE w:val="0"/>
        <w:rPr>
          <w:rFonts w:ascii="Times-Roman" w:hAnsi="Times-Roman" w:cs="Times-Roman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462366</wp:posOffset>
            </wp:positionH>
            <wp:positionV relativeFrom="paragraph">
              <wp:posOffset>297521</wp:posOffset>
            </wp:positionV>
            <wp:extent cx="5736590" cy="4930775"/>
            <wp:effectExtent l="0" t="0" r="0" b="0"/>
            <wp:wrapNone/>
            <wp:docPr id="1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49307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bookmarkEnd w:id="0"/>
      <w:r w:rsidR="003C72EE">
        <w:rPr>
          <w:rFonts w:ascii="Times-Roman" w:hAnsi="Times-Roman" w:cs="Times-Roman"/>
        </w:rPr>
        <w:t xml:space="preserve">Considere o diagrama de classes abaixo e identifique a(s) classe(s) que deve(m) ser mais testada(s). Para isso, baseie-se nas métricas de Chidamber &amp; Kemerer e/ou Lorenz &amp; Kidd. </w:t>
      </w:r>
      <w:r w:rsidR="003C72EE">
        <w:rPr>
          <w:rFonts w:ascii="Times-Roman" w:hAnsi="Times-Roman" w:cs="Times-Roman"/>
        </w:rPr>
        <w:t>Justifique sua resposta.</w:t>
      </w:r>
    </w:p>
    <w:p w:rsidR="00AE444C" w:rsidRDefault="00AE444C">
      <w:pPr>
        <w:pStyle w:val="Standard"/>
        <w:autoSpaceDE w:val="0"/>
        <w:rPr>
          <w:rFonts w:ascii="Times-Roman" w:hAnsi="Times-Roman" w:cs="Times-Roman"/>
        </w:rPr>
      </w:pPr>
    </w:p>
    <w:p w:rsidR="00AE444C" w:rsidRDefault="00AE444C">
      <w:pPr>
        <w:pStyle w:val="Standard"/>
        <w:autoSpaceDE w:val="0"/>
      </w:pPr>
    </w:p>
    <w:sectPr w:rsidR="00AE444C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2EE" w:rsidRDefault="003C72EE">
      <w:r>
        <w:separator/>
      </w:r>
    </w:p>
  </w:endnote>
  <w:endnote w:type="continuationSeparator" w:id="0">
    <w:p w:rsidR="003C72EE" w:rsidRDefault="003C7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2EE" w:rsidRDefault="003C72EE">
      <w:r>
        <w:rPr>
          <w:color w:val="000000"/>
        </w:rPr>
        <w:separator/>
      </w:r>
    </w:p>
  </w:footnote>
  <w:footnote w:type="continuationSeparator" w:id="0">
    <w:p w:rsidR="003C72EE" w:rsidRDefault="003C72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E444C"/>
    <w:rsid w:val="003C72EE"/>
    <w:rsid w:val="00AE444C"/>
    <w:rsid w:val="00F1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40356D-5E92-4CD2-A15B-9AE5AD24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Icaro</dc:creator>
  <cp:lastModifiedBy>Icaro</cp:lastModifiedBy>
  <cp:revision>2</cp:revision>
  <dcterms:created xsi:type="dcterms:W3CDTF">2017-12-14T09:18:00Z</dcterms:created>
  <dcterms:modified xsi:type="dcterms:W3CDTF">2017-12-14T09:18:00Z</dcterms:modified>
</cp:coreProperties>
</file>